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33" w:rsidRDefault="006837AB" w:rsidP="006837AB">
      <w:pPr>
        <w:pStyle w:val="Titre1"/>
      </w:pPr>
      <w:r>
        <w:t>Document de gameplay</w:t>
      </w:r>
    </w:p>
    <w:p w:rsidR="006837AB" w:rsidRDefault="006837AB" w:rsidP="006837AB"/>
    <w:p w:rsidR="006837AB" w:rsidRDefault="006837AB" w:rsidP="006837AB">
      <w:pPr>
        <w:pStyle w:val="Titre3"/>
      </w:pPr>
      <w:r>
        <w:t>Ressources</w:t>
      </w:r>
    </w:p>
    <w:p w:rsidR="006837AB" w:rsidRDefault="006837AB" w:rsidP="006837AB"/>
    <w:p w:rsidR="00DE3194" w:rsidRDefault="00600150" w:rsidP="006837AB">
      <w:r>
        <w:t xml:space="preserve">Il y a cinq </w:t>
      </w:r>
      <w:r w:rsidR="008A4CCE">
        <w:t>grands</w:t>
      </w:r>
      <w:r>
        <w:t xml:space="preserve"> types de ressources :</w:t>
      </w:r>
      <w:r w:rsidR="00DA0F03">
        <w:t xml:space="preserve"> Matériaux, </w:t>
      </w:r>
      <w:r>
        <w:t>nourriture, énergie</w:t>
      </w:r>
      <w:r w:rsidR="00DA0F03">
        <w:t>, or</w:t>
      </w:r>
      <w:r>
        <w:t>.</w:t>
      </w:r>
    </w:p>
    <w:p w:rsidR="006837AB" w:rsidRDefault="006837AB" w:rsidP="006837AB">
      <w:r>
        <w:t>Âge 1 :</w:t>
      </w:r>
    </w:p>
    <w:p w:rsidR="006837AB" w:rsidRDefault="006837AB" w:rsidP="006837AB">
      <w:pPr>
        <w:pStyle w:val="Paragraphedeliste"/>
        <w:numPr>
          <w:ilvl w:val="0"/>
          <w:numId w:val="1"/>
        </w:numPr>
      </w:pPr>
      <w:r>
        <w:t>Pierre</w:t>
      </w:r>
    </w:p>
    <w:p w:rsidR="006837AB" w:rsidRDefault="006837AB" w:rsidP="006837AB">
      <w:pPr>
        <w:pStyle w:val="Paragraphedeliste"/>
        <w:numPr>
          <w:ilvl w:val="0"/>
          <w:numId w:val="1"/>
        </w:numPr>
      </w:pPr>
      <w:r>
        <w:t>Bois</w:t>
      </w:r>
    </w:p>
    <w:p w:rsidR="006837AB" w:rsidRDefault="006837AB" w:rsidP="006837AB">
      <w:pPr>
        <w:pStyle w:val="Paragraphedeliste"/>
        <w:numPr>
          <w:ilvl w:val="0"/>
          <w:numId w:val="1"/>
        </w:numPr>
      </w:pPr>
      <w:r>
        <w:t>Nourriture</w:t>
      </w:r>
      <w:r w:rsidR="00467AC2">
        <w:t xml:space="preserve"> (par la chasse)</w:t>
      </w:r>
    </w:p>
    <w:p w:rsidR="006837AB" w:rsidRDefault="006837AB" w:rsidP="006837AB">
      <w:pPr>
        <w:pStyle w:val="Paragraphedeliste"/>
      </w:pPr>
    </w:p>
    <w:p w:rsidR="006837AB" w:rsidRDefault="006837AB" w:rsidP="006837AB">
      <w:r>
        <w:t>Âge 2 :</w:t>
      </w:r>
    </w:p>
    <w:p w:rsidR="006837AB" w:rsidRDefault="006837AB" w:rsidP="006837AB">
      <w:pPr>
        <w:pStyle w:val="Paragraphedeliste"/>
        <w:numPr>
          <w:ilvl w:val="0"/>
          <w:numId w:val="2"/>
        </w:numPr>
      </w:pPr>
      <w:r>
        <w:t>Fermes</w:t>
      </w:r>
    </w:p>
    <w:p w:rsidR="00DC6F21" w:rsidRDefault="00DC6F21" w:rsidP="006837AB">
      <w:pPr>
        <w:pStyle w:val="Paragraphedeliste"/>
        <w:numPr>
          <w:ilvl w:val="0"/>
          <w:numId w:val="2"/>
        </w:numPr>
      </w:pPr>
      <w:r>
        <w:t>Mines d’or</w:t>
      </w:r>
    </w:p>
    <w:p w:rsidR="00FE01D4" w:rsidRDefault="00FE01D4" w:rsidP="00FE01D4">
      <w:pPr>
        <w:pStyle w:val="Paragraphedeliste"/>
      </w:pPr>
    </w:p>
    <w:p w:rsidR="00FE01D4" w:rsidRDefault="00FE01D4" w:rsidP="00FE01D4">
      <w:r>
        <w:t>Âge 3 :</w:t>
      </w:r>
    </w:p>
    <w:p w:rsidR="00FE01D4" w:rsidRDefault="007D5560" w:rsidP="00FE01D4">
      <w:pPr>
        <w:pStyle w:val="Paragraphedeliste"/>
        <w:numPr>
          <w:ilvl w:val="0"/>
          <w:numId w:val="2"/>
        </w:numPr>
      </w:pPr>
      <w:r>
        <w:t>Pétrole</w:t>
      </w:r>
    </w:p>
    <w:p w:rsidR="007D5560" w:rsidRDefault="007D5560" w:rsidP="00FE01D4">
      <w:pPr>
        <w:pStyle w:val="Paragraphedeliste"/>
        <w:numPr>
          <w:ilvl w:val="0"/>
          <w:numId w:val="2"/>
        </w:numPr>
      </w:pPr>
      <w:r>
        <w:t>Charbon</w:t>
      </w:r>
    </w:p>
    <w:p w:rsidR="007D5560" w:rsidRDefault="007D5560" w:rsidP="00FE01D4">
      <w:pPr>
        <w:pStyle w:val="Paragraphedeliste"/>
        <w:numPr>
          <w:ilvl w:val="0"/>
          <w:numId w:val="2"/>
        </w:numPr>
      </w:pPr>
      <w:r>
        <w:t>Nucléaire</w:t>
      </w:r>
    </w:p>
    <w:p w:rsidR="007D5560" w:rsidRDefault="007D5560" w:rsidP="00FE01D4">
      <w:pPr>
        <w:pStyle w:val="Paragraphedeliste"/>
        <w:numPr>
          <w:ilvl w:val="0"/>
          <w:numId w:val="2"/>
        </w:numPr>
      </w:pPr>
      <w:r>
        <w:t>Fermes++ (OGM, production de masse…)</w:t>
      </w:r>
    </w:p>
    <w:p w:rsidR="003B732F" w:rsidRDefault="003B732F" w:rsidP="003B732F"/>
    <w:p w:rsidR="003B732F" w:rsidRDefault="003B732F" w:rsidP="003B732F">
      <w:r>
        <w:t>Âge 4 :</w:t>
      </w:r>
    </w:p>
    <w:p w:rsidR="003B732F" w:rsidRDefault="003B732F" w:rsidP="003B732F">
      <w:pPr>
        <w:pStyle w:val="Paragraphedeliste"/>
        <w:numPr>
          <w:ilvl w:val="0"/>
          <w:numId w:val="3"/>
        </w:numPr>
      </w:pPr>
      <w:r>
        <w:t>Cristaux</w:t>
      </w:r>
      <w:r w:rsidR="006B6443">
        <w:t xml:space="preserve"> (</w:t>
      </w:r>
      <w:r w:rsidR="003B6E9F">
        <w:t>R</w:t>
      </w:r>
      <w:r w:rsidR="00E604B3">
        <w:t>essource toute-puissante</w:t>
      </w:r>
      <w:r w:rsidR="003B6E9F">
        <w:t xml:space="preserve">. Ajoute </w:t>
      </w:r>
      <w:r w:rsidR="00963444">
        <w:t>à</w:t>
      </w:r>
      <w:r w:rsidR="003B6E9F">
        <w:t xml:space="preserve"> tous les types de ressources lorsqu’elle est </w:t>
      </w:r>
      <w:r w:rsidR="00963444">
        <w:t>récoltée)</w:t>
      </w:r>
    </w:p>
    <w:p w:rsidR="00EA3F1E" w:rsidRDefault="00EA3F1E" w:rsidP="00EA3F1E"/>
    <w:p w:rsidR="00B828B7" w:rsidRDefault="00EA3F1E" w:rsidP="00EA3F1E">
      <w:r>
        <w:t>Note : les ressources sont cumulatives à travers les âges. Donc, un joueur dans l’âge 3 peut toujour</w:t>
      </w:r>
      <w:r w:rsidR="00B828B7">
        <w:t>s récolter de la pierre.</w:t>
      </w:r>
    </w:p>
    <w:p w:rsidR="005B0AAB" w:rsidRDefault="005B0AAB" w:rsidP="00EA3F1E"/>
    <w:p w:rsidR="005B0AAB" w:rsidRDefault="005B0AAB" w:rsidP="00EA3F1E"/>
    <w:p w:rsidR="005B0AAB" w:rsidRDefault="005B0AAB" w:rsidP="00EA3F1E"/>
    <w:p w:rsidR="005B0AAB" w:rsidRDefault="005B0AAB" w:rsidP="00EA3F1E"/>
    <w:p w:rsidR="005B0AAB" w:rsidRDefault="005B0AAB" w:rsidP="00EA3F1E"/>
    <w:p w:rsidR="005B0AAB" w:rsidRDefault="005B0AAB" w:rsidP="00EA3F1E"/>
    <w:p w:rsidR="005B0AAB" w:rsidRDefault="005B0AAB" w:rsidP="005B0AAB">
      <w:pPr>
        <w:pStyle w:val="Titre3"/>
      </w:pPr>
      <w:r>
        <w:lastRenderedPageBreak/>
        <w:t>Bâtiments</w:t>
      </w:r>
    </w:p>
    <w:p w:rsidR="005B0AAB" w:rsidRDefault="005B0AAB" w:rsidP="005B0AAB"/>
    <w:p w:rsidR="005B0AAB" w:rsidRDefault="005B0AAB" w:rsidP="005B0AAB">
      <w:r>
        <w:t>Âge 1 :</w:t>
      </w:r>
    </w:p>
    <w:p w:rsidR="00CF7F08" w:rsidRDefault="005B0AAB" w:rsidP="00554141">
      <w:pPr>
        <w:ind w:firstLine="360"/>
      </w:pPr>
      <w:r>
        <w:t>Le Town Center</w:t>
      </w:r>
      <w:r w:rsidR="00E07D86">
        <w:t> :</w:t>
      </w:r>
    </w:p>
    <w:p w:rsidR="005B0AAB" w:rsidRDefault="00CB66E3" w:rsidP="005B0AAB">
      <w:pPr>
        <w:pStyle w:val="Paragraphedeliste"/>
        <w:numPr>
          <w:ilvl w:val="0"/>
          <w:numId w:val="3"/>
        </w:numPr>
      </w:pPr>
      <w:r>
        <w:t>P</w:t>
      </w:r>
      <w:r w:rsidR="005B0AAB">
        <w:t>roduit des villageois</w:t>
      </w:r>
    </w:p>
    <w:p w:rsidR="00CB66E3" w:rsidRDefault="00CB66E3" w:rsidP="005B0AAB">
      <w:pPr>
        <w:pStyle w:val="Paragraphedeliste"/>
        <w:numPr>
          <w:ilvl w:val="0"/>
          <w:numId w:val="3"/>
        </w:numPr>
      </w:pPr>
      <w:r>
        <w:t>Point de récolte de ressources</w:t>
      </w:r>
    </w:p>
    <w:p w:rsidR="00CB66E3" w:rsidRDefault="00CF7F08" w:rsidP="005B0AAB">
      <w:pPr>
        <w:pStyle w:val="Paragraphedeliste"/>
        <w:numPr>
          <w:ilvl w:val="0"/>
          <w:numId w:val="3"/>
        </w:numPr>
      </w:pPr>
      <w:r>
        <w:t>Est recquis pour produire des maisons</w:t>
      </w:r>
    </w:p>
    <w:p w:rsidR="00CF7F08" w:rsidRDefault="00CF7F08" w:rsidP="00CF7F08"/>
    <w:p w:rsidR="00CF7F08" w:rsidRDefault="00CF7F08" w:rsidP="00CF7F08">
      <w:pPr>
        <w:ind w:left="360"/>
      </w:pPr>
      <w:r>
        <w:t>Les maisons :</w:t>
      </w:r>
    </w:p>
    <w:p w:rsidR="00CF7F08" w:rsidRDefault="00CF7F08" w:rsidP="00CF7F08">
      <w:pPr>
        <w:pStyle w:val="Paragraphedeliste"/>
        <w:numPr>
          <w:ilvl w:val="0"/>
          <w:numId w:val="5"/>
        </w:numPr>
      </w:pPr>
      <w:r>
        <w:t>Augmentent le nombre d’</w:t>
      </w:r>
      <w:r w:rsidR="004A71EC">
        <w:t>unités maximales</w:t>
      </w:r>
      <w:r>
        <w:t>. (Il y a tout de même un maximum de 200 unités par joueurs)</w:t>
      </w:r>
    </w:p>
    <w:p w:rsidR="00E07D86" w:rsidRDefault="00E07D86" w:rsidP="00E07D86">
      <w:pPr>
        <w:ind w:left="360"/>
      </w:pPr>
    </w:p>
    <w:p w:rsidR="00E07D86" w:rsidRDefault="00E07D86" w:rsidP="00E07D86">
      <w:pPr>
        <w:ind w:left="360"/>
      </w:pPr>
      <w:r>
        <w:t>La Barrack :</w:t>
      </w:r>
    </w:p>
    <w:p w:rsidR="00E07D86" w:rsidRDefault="00E07D86" w:rsidP="00E07D86">
      <w:pPr>
        <w:pStyle w:val="Paragraphedeliste"/>
        <w:numPr>
          <w:ilvl w:val="0"/>
          <w:numId w:val="5"/>
        </w:numPr>
      </w:pPr>
      <w:r>
        <w:t>Produit des soldats</w:t>
      </w:r>
    </w:p>
    <w:p w:rsidR="00554141" w:rsidRDefault="00554141" w:rsidP="00554141"/>
    <w:p w:rsidR="00E07D86" w:rsidRDefault="00E07D86" w:rsidP="00554141">
      <w:pPr>
        <w:ind w:firstLine="360"/>
      </w:pPr>
      <w:r>
        <w:t>La Palissade :</w:t>
      </w:r>
    </w:p>
    <w:p w:rsidR="00E07D86" w:rsidRDefault="00280922" w:rsidP="00E07D86">
      <w:pPr>
        <w:pStyle w:val="Paragraphedeliste"/>
        <w:numPr>
          <w:ilvl w:val="0"/>
          <w:numId w:val="5"/>
        </w:numPr>
      </w:pPr>
      <w:r>
        <w:t>Un simple mur pour délimiter le territoire d’un jeu</w:t>
      </w:r>
    </w:p>
    <w:p w:rsidR="00554141" w:rsidRDefault="00554141" w:rsidP="00554141"/>
    <w:p w:rsidR="00554141" w:rsidRDefault="00554141" w:rsidP="00554141">
      <w:r>
        <w:t>Âge 2 :</w:t>
      </w:r>
    </w:p>
    <w:p w:rsidR="00554141" w:rsidRDefault="00554141" w:rsidP="00554141">
      <w:r>
        <w:t xml:space="preserve">       Les fermes :</w:t>
      </w:r>
    </w:p>
    <w:p w:rsidR="00554141" w:rsidRDefault="00554141" w:rsidP="00554141">
      <w:pPr>
        <w:pStyle w:val="Paragraphedeliste"/>
        <w:numPr>
          <w:ilvl w:val="0"/>
          <w:numId w:val="5"/>
        </w:numPr>
      </w:pPr>
      <w:r>
        <w:t>Produisent de la nourriture</w:t>
      </w:r>
    </w:p>
    <w:p w:rsidR="00554141" w:rsidRDefault="00554141" w:rsidP="00554141"/>
    <w:p w:rsidR="00554141" w:rsidRDefault="00554141" w:rsidP="00554141">
      <w:pPr>
        <w:ind w:left="360"/>
      </w:pPr>
      <w:r>
        <w:t>L’archerie :</w:t>
      </w:r>
    </w:p>
    <w:p w:rsidR="00554141" w:rsidRDefault="00554141" w:rsidP="00554141">
      <w:pPr>
        <w:pStyle w:val="Paragraphedeliste"/>
        <w:numPr>
          <w:ilvl w:val="0"/>
          <w:numId w:val="5"/>
        </w:numPr>
      </w:pPr>
      <w:r>
        <w:t>Produit des archers</w:t>
      </w:r>
    </w:p>
    <w:p w:rsidR="00554141" w:rsidRDefault="00554141" w:rsidP="00554141"/>
    <w:p w:rsidR="00554141" w:rsidRDefault="00554141" w:rsidP="00554141">
      <w:pPr>
        <w:ind w:left="360"/>
      </w:pPr>
      <w:r>
        <w:t>Le Point de Récolte :</w:t>
      </w:r>
    </w:p>
    <w:p w:rsidR="00554141" w:rsidRDefault="00554141" w:rsidP="00554141">
      <w:pPr>
        <w:pStyle w:val="Paragraphedeliste"/>
        <w:numPr>
          <w:ilvl w:val="0"/>
          <w:numId w:val="5"/>
        </w:numPr>
      </w:pPr>
      <w:r>
        <w:t>Créer un point de récolte (autre que le T</w:t>
      </w:r>
      <w:r w:rsidR="006C3AA3">
        <w:t>own Center) pour les villageois</w:t>
      </w:r>
    </w:p>
    <w:p w:rsidR="00430473" w:rsidRDefault="00430473" w:rsidP="00430473"/>
    <w:p w:rsidR="00430473" w:rsidRDefault="00430473" w:rsidP="00430473">
      <w:pPr>
        <w:ind w:left="360"/>
      </w:pPr>
      <w:r>
        <w:t>L’Église</w:t>
      </w:r>
    </w:p>
    <w:p w:rsidR="00430473" w:rsidRDefault="00430473" w:rsidP="00430473">
      <w:pPr>
        <w:pStyle w:val="Paragraphedeliste"/>
        <w:numPr>
          <w:ilvl w:val="0"/>
          <w:numId w:val="5"/>
        </w:numPr>
      </w:pPr>
      <w:r>
        <w:t>Produit des prêtres</w:t>
      </w:r>
    </w:p>
    <w:p w:rsidR="00430473" w:rsidRDefault="00430473" w:rsidP="00430473">
      <w:pPr>
        <w:ind w:left="360"/>
      </w:pPr>
      <w:r>
        <w:lastRenderedPageBreak/>
        <w:t>La Tour de Garde</w:t>
      </w:r>
    </w:p>
    <w:p w:rsidR="00430473" w:rsidRDefault="00430473" w:rsidP="00430473">
      <w:pPr>
        <w:pStyle w:val="Paragraphedeliste"/>
        <w:numPr>
          <w:ilvl w:val="0"/>
          <w:numId w:val="5"/>
        </w:numPr>
      </w:pPr>
      <w:r>
        <w:t>Bâtiment de garde. Des archers doivent être à l’inté</w:t>
      </w:r>
      <w:r w:rsidR="00D077A9">
        <w:t>rieur de celle-ci pour qu’elle puisse attaquer.</w:t>
      </w:r>
    </w:p>
    <w:p w:rsidR="004A71EC" w:rsidRDefault="004A71EC" w:rsidP="004A71EC"/>
    <w:p w:rsidR="004A71EC" w:rsidRDefault="004A71EC" w:rsidP="004A71EC">
      <w:pPr>
        <w:ind w:left="360"/>
      </w:pPr>
      <w:r>
        <w:t>Le Château</w:t>
      </w:r>
    </w:p>
    <w:p w:rsidR="004A71EC" w:rsidRDefault="004A71EC" w:rsidP="004A71EC">
      <w:pPr>
        <w:pStyle w:val="Paragraphedeliste"/>
        <w:numPr>
          <w:ilvl w:val="0"/>
          <w:numId w:val="5"/>
        </w:numPr>
      </w:pPr>
      <w:r>
        <w:t>Ajoute au nombre d’unités maximales</w:t>
      </w:r>
    </w:p>
    <w:p w:rsidR="00C626FC" w:rsidRDefault="00C626FC" w:rsidP="004A71EC">
      <w:pPr>
        <w:pStyle w:val="Paragraphedeliste"/>
        <w:numPr>
          <w:ilvl w:val="0"/>
          <w:numId w:val="5"/>
        </w:numPr>
      </w:pPr>
      <w:r>
        <w:t>Bâtiment défensif</w:t>
      </w:r>
    </w:p>
    <w:p w:rsidR="00C82E85" w:rsidRDefault="00C82E85" w:rsidP="004A71EC">
      <w:pPr>
        <w:pStyle w:val="Paragraphedeliste"/>
        <w:numPr>
          <w:ilvl w:val="0"/>
          <w:numId w:val="5"/>
        </w:numPr>
      </w:pPr>
      <w:r>
        <w:t>Produit des épéistes</w:t>
      </w:r>
    </w:p>
    <w:p w:rsidR="001542F7" w:rsidRDefault="001542F7" w:rsidP="001542F7"/>
    <w:p w:rsidR="001542F7" w:rsidRDefault="001542F7" w:rsidP="001542F7">
      <w:pPr>
        <w:ind w:left="360"/>
      </w:pPr>
      <w:r>
        <w:t>L’Université</w:t>
      </w:r>
    </w:p>
    <w:p w:rsidR="001542F7" w:rsidRDefault="001542F7" w:rsidP="001542F7">
      <w:pPr>
        <w:pStyle w:val="Paragraphedeliste"/>
        <w:numPr>
          <w:ilvl w:val="0"/>
          <w:numId w:val="7"/>
        </w:numPr>
      </w:pPr>
      <w:r>
        <w:t>Centre des recherches importantes. (aérodynamiques, nucléaire, etc)</w:t>
      </w:r>
    </w:p>
    <w:p w:rsidR="003E7ACF" w:rsidRDefault="003E7ACF" w:rsidP="003E7ACF"/>
    <w:p w:rsidR="003E7ACF" w:rsidRDefault="003E7ACF" w:rsidP="003E7ACF">
      <w:pPr>
        <w:ind w:left="360"/>
      </w:pPr>
      <w:r>
        <w:t>Les Murs</w:t>
      </w:r>
    </w:p>
    <w:p w:rsidR="003E7ACF" w:rsidRDefault="00DB379E" w:rsidP="003E7ACF">
      <w:pPr>
        <w:pStyle w:val="Paragraphedeliste"/>
        <w:numPr>
          <w:ilvl w:val="0"/>
          <w:numId w:val="7"/>
        </w:numPr>
      </w:pPr>
      <w:r>
        <w:t xml:space="preserve">De même que la palissade, mais avec </w:t>
      </w:r>
      <w:r w:rsidR="0025004A">
        <w:t>beaucoup plus</w:t>
      </w:r>
      <w:r w:rsidR="00F53466">
        <w:t xml:space="preserve"> de points de vie et de défense</w:t>
      </w:r>
    </w:p>
    <w:p w:rsidR="00902FBA" w:rsidRDefault="00902FBA" w:rsidP="00902FBA"/>
    <w:p w:rsidR="00902FBA" w:rsidRDefault="00902FBA" w:rsidP="00902FBA">
      <w:pPr>
        <w:ind w:left="360"/>
      </w:pPr>
      <w:r>
        <w:t>L’Écurie</w:t>
      </w:r>
    </w:p>
    <w:p w:rsidR="00902FBA" w:rsidRDefault="00902FBA" w:rsidP="00902FBA">
      <w:pPr>
        <w:pStyle w:val="Paragraphedeliste"/>
        <w:numPr>
          <w:ilvl w:val="0"/>
          <w:numId w:val="7"/>
        </w:numPr>
      </w:pPr>
      <w:r>
        <w:t>Produit des chevaliers</w:t>
      </w:r>
    </w:p>
    <w:p w:rsidR="00902FBA" w:rsidRDefault="00902FBA" w:rsidP="00902FBA"/>
    <w:p w:rsidR="00902FBA" w:rsidRDefault="00902FBA" w:rsidP="00902FBA">
      <w:pPr>
        <w:ind w:left="360"/>
      </w:pPr>
      <w:r>
        <w:t>Bâtiments de siège</w:t>
      </w:r>
    </w:p>
    <w:p w:rsidR="00CF7F08" w:rsidRDefault="006802DF" w:rsidP="00902FBA">
      <w:pPr>
        <w:pStyle w:val="Paragraphedeliste"/>
        <w:numPr>
          <w:ilvl w:val="0"/>
          <w:numId w:val="7"/>
        </w:numPr>
      </w:pPr>
      <w:r>
        <w:t>Produit des bâtiments offensif</w:t>
      </w:r>
      <w:r w:rsidR="00F75B0A">
        <w:t>s</w:t>
      </w:r>
      <w:r w:rsidR="00902FBA">
        <w:t>.</w:t>
      </w:r>
    </w:p>
    <w:p w:rsidR="00873313" w:rsidRDefault="00873313" w:rsidP="00873313"/>
    <w:p w:rsidR="00873313" w:rsidRDefault="00873313" w:rsidP="00873313">
      <w:pPr>
        <w:ind w:left="360"/>
      </w:pPr>
      <w:r>
        <w:t>Cirque</w:t>
      </w:r>
    </w:p>
    <w:p w:rsidR="00873313" w:rsidRDefault="00873313" w:rsidP="00873313">
      <w:pPr>
        <w:pStyle w:val="Paragraphedeliste"/>
        <w:numPr>
          <w:ilvl w:val="0"/>
          <w:numId w:val="7"/>
        </w:numPr>
      </w:pPr>
      <w:r>
        <w:t>Boost moral</w:t>
      </w:r>
    </w:p>
    <w:p w:rsidR="00873313" w:rsidRDefault="00873313" w:rsidP="00873313"/>
    <w:p w:rsidR="00873313" w:rsidRDefault="00873313" w:rsidP="00873313">
      <w:r>
        <w:t>Âge 3 :</w:t>
      </w:r>
    </w:p>
    <w:p w:rsidR="00873313" w:rsidRDefault="00873313" w:rsidP="00873313">
      <w:r>
        <w:t xml:space="preserve">       Centrale Nucléaire </w:t>
      </w:r>
    </w:p>
    <w:p w:rsidR="00873313" w:rsidRDefault="00873313" w:rsidP="00873313">
      <w:pPr>
        <w:pStyle w:val="Paragraphedeliste"/>
        <w:numPr>
          <w:ilvl w:val="0"/>
          <w:numId w:val="7"/>
        </w:numPr>
      </w:pPr>
      <w:r>
        <w:t>Produit de l’énergie en masse</w:t>
      </w:r>
    </w:p>
    <w:p w:rsidR="00873313" w:rsidRDefault="00873313" w:rsidP="00873313"/>
    <w:p w:rsidR="00873313" w:rsidRDefault="00873313" w:rsidP="00873313">
      <w:pPr>
        <w:ind w:left="360"/>
      </w:pPr>
    </w:p>
    <w:p w:rsidR="00873313" w:rsidRDefault="00873313" w:rsidP="00873313">
      <w:pPr>
        <w:ind w:left="360"/>
      </w:pPr>
    </w:p>
    <w:p w:rsidR="00873313" w:rsidRDefault="00873313" w:rsidP="00873313">
      <w:pPr>
        <w:ind w:left="360"/>
      </w:pPr>
      <w:r>
        <w:lastRenderedPageBreak/>
        <w:t>Aéroport</w:t>
      </w:r>
    </w:p>
    <w:p w:rsidR="00873313" w:rsidRDefault="00873313" w:rsidP="00873313">
      <w:pPr>
        <w:pStyle w:val="Paragraphedeliste"/>
        <w:numPr>
          <w:ilvl w:val="0"/>
          <w:numId w:val="7"/>
        </w:numPr>
      </w:pPr>
      <w:r>
        <w:t>Recquis pour produire des avions de guerre et de bombardement</w:t>
      </w:r>
    </w:p>
    <w:p w:rsidR="00873313" w:rsidRDefault="00873313" w:rsidP="00873313"/>
    <w:p w:rsidR="00873313" w:rsidRDefault="00873313" w:rsidP="00873313">
      <w:pPr>
        <w:ind w:left="360"/>
      </w:pPr>
      <w:r>
        <w:t>Bunker</w:t>
      </w:r>
    </w:p>
    <w:p w:rsidR="00873313" w:rsidRDefault="00873313" w:rsidP="00873313">
      <w:pPr>
        <w:pStyle w:val="Paragraphedeliste"/>
        <w:numPr>
          <w:ilvl w:val="0"/>
          <w:numId w:val="7"/>
        </w:numPr>
      </w:pPr>
      <w:r>
        <w:t>Évolution de la Tour de Guerre.</w:t>
      </w:r>
    </w:p>
    <w:p w:rsidR="00873313" w:rsidRDefault="00873313" w:rsidP="00873313"/>
    <w:p w:rsidR="00873313" w:rsidRDefault="00873313" w:rsidP="00873313">
      <w:pPr>
        <w:ind w:left="360"/>
      </w:pPr>
      <w:r>
        <w:t>Cinema et Bar</w:t>
      </w:r>
    </w:p>
    <w:p w:rsidR="00873313" w:rsidRDefault="00873313" w:rsidP="00873313">
      <w:pPr>
        <w:pStyle w:val="Paragraphedeliste"/>
        <w:numPr>
          <w:ilvl w:val="0"/>
          <w:numId w:val="7"/>
        </w:numPr>
      </w:pPr>
      <w:r>
        <w:t>Boost moral</w:t>
      </w:r>
    </w:p>
    <w:p w:rsidR="00730FB8" w:rsidRDefault="00730FB8" w:rsidP="00730FB8"/>
    <w:p w:rsidR="00730FB8" w:rsidRDefault="00730FB8" w:rsidP="00730FB8">
      <w:r>
        <w:t>Âge 4 :</w:t>
      </w:r>
    </w:p>
    <w:p w:rsidR="00730FB8" w:rsidRDefault="00730FB8" w:rsidP="00730FB8"/>
    <w:p w:rsidR="00730FB8" w:rsidRDefault="00730FB8" w:rsidP="00730FB8">
      <w:r>
        <w:t xml:space="preserve">       Téléporteurs</w:t>
      </w:r>
    </w:p>
    <w:p w:rsidR="00730FB8" w:rsidRDefault="00730FB8" w:rsidP="00730FB8">
      <w:pPr>
        <w:pStyle w:val="Paragraphedeliste"/>
        <w:numPr>
          <w:ilvl w:val="0"/>
          <w:numId w:val="7"/>
        </w:numPr>
      </w:pPr>
      <w:r>
        <w:t>Lorsqu’on construit un téléporteur, il faut construire les deux parties : l’entrée et la sortie.</w:t>
      </w:r>
      <w:r w:rsidR="00470297">
        <w:t xml:space="preserve"> </w:t>
      </w:r>
      <w:r w:rsidR="00215572">
        <w:t>Toutes</w:t>
      </w:r>
      <w:r w:rsidR="00470297">
        <w:t xml:space="preserve"> les unités peuvent y passer. MÊME CEUX QUI NE SONT PAS LES VÔTRES.</w:t>
      </w:r>
    </w:p>
    <w:p w:rsidR="00182598" w:rsidRDefault="00182598" w:rsidP="00182598"/>
    <w:p w:rsidR="00182598" w:rsidRDefault="00182598" w:rsidP="00182598">
      <w:r>
        <w:t>Bar intergalactique et HoloDeck</w:t>
      </w:r>
    </w:p>
    <w:p w:rsidR="00182598" w:rsidRDefault="00182598" w:rsidP="00182598">
      <w:pPr>
        <w:pStyle w:val="Paragraphedeliste"/>
      </w:pPr>
    </w:p>
    <w:p w:rsidR="00182598" w:rsidRDefault="00182598" w:rsidP="00182598">
      <w:pPr>
        <w:pStyle w:val="Paragraphedeliste"/>
        <w:numPr>
          <w:ilvl w:val="0"/>
          <w:numId w:val="7"/>
        </w:numPr>
      </w:pPr>
      <w:r>
        <w:t>Boost moral</w:t>
      </w:r>
    </w:p>
    <w:p w:rsidR="00E05B44" w:rsidRDefault="00E05B44" w:rsidP="00E05B44"/>
    <w:p w:rsidR="00095BC6" w:rsidRDefault="00E05B44" w:rsidP="00095BC6">
      <w:r>
        <w:t xml:space="preserve">Note : </w:t>
      </w:r>
      <w:r>
        <w:t xml:space="preserve">les </w:t>
      </w:r>
      <w:r>
        <w:t>bâtiments</w:t>
      </w:r>
      <w:r>
        <w:t xml:space="preserve"> sont cumulati</w:t>
      </w:r>
      <w:r>
        <w:t>fs</w:t>
      </w:r>
      <w:r>
        <w:t xml:space="preserve"> à travers les âges.</w:t>
      </w:r>
      <w:r w:rsidR="00C82703">
        <w:t xml:space="preserve"> Mais, les noms et le look changent.</w:t>
      </w:r>
      <w:r w:rsidR="00161A46">
        <w:t xml:space="preserve">(À </w:t>
      </w:r>
      <w:r w:rsidR="00A6100C">
        <w:t>faire</w:t>
      </w:r>
      <w:r w:rsidR="00161A46">
        <w:t>)</w:t>
      </w:r>
    </w:p>
    <w:p w:rsidR="00A6100C" w:rsidRDefault="00A6100C" w:rsidP="00095BC6"/>
    <w:p w:rsidR="00E448EC" w:rsidRDefault="00E448EC" w:rsidP="00095BC6"/>
    <w:p w:rsidR="00E448EC" w:rsidRDefault="00E448EC" w:rsidP="00095BC6"/>
    <w:p w:rsidR="00E448EC" w:rsidRDefault="00E448EC" w:rsidP="00095BC6"/>
    <w:p w:rsidR="00E448EC" w:rsidRDefault="00E448EC" w:rsidP="00095BC6"/>
    <w:p w:rsidR="00E448EC" w:rsidRDefault="00E448EC" w:rsidP="00095BC6"/>
    <w:p w:rsidR="00E448EC" w:rsidRDefault="00E448EC" w:rsidP="00095BC6"/>
    <w:p w:rsidR="00E448EC" w:rsidRDefault="00E448EC" w:rsidP="00095BC6"/>
    <w:p w:rsidR="00E448EC" w:rsidRDefault="00E448EC" w:rsidP="00095BC6"/>
    <w:p w:rsidR="00E448EC" w:rsidRDefault="00E448EC" w:rsidP="00E448EC">
      <w:pPr>
        <w:pStyle w:val="Titre3"/>
      </w:pPr>
      <w:r>
        <w:lastRenderedPageBreak/>
        <w:t>Unités</w:t>
      </w:r>
    </w:p>
    <w:p w:rsidR="00E448EC" w:rsidRDefault="00E448EC" w:rsidP="00E448EC"/>
    <w:p w:rsidR="00E448EC" w:rsidRDefault="00E448EC" w:rsidP="00E448EC">
      <w:r>
        <w:t>Âge 1 :</w:t>
      </w:r>
    </w:p>
    <w:p w:rsidR="00E448EC" w:rsidRDefault="00E448EC" w:rsidP="00E448EC">
      <w:pPr>
        <w:ind w:left="360"/>
      </w:pPr>
      <w:r>
        <w:t>Le villageois</w:t>
      </w:r>
    </w:p>
    <w:p w:rsidR="00E448EC" w:rsidRDefault="00E448EC" w:rsidP="00E448EC">
      <w:pPr>
        <w:pStyle w:val="Paragraphedeliste"/>
        <w:numPr>
          <w:ilvl w:val="0"/>
          <w:numId w:val="7"/>
        </w:numPr>
        <w:ind w:left="1080"/>
      </w:pPr>
      <w:r>
        <w:t>HP bas</w:t>
      </w:r>
    </w:p>
    <w:p w:rsidR="00E448EC" w:rsidRDefault="00E448EC" w:rsidP="00E448EC">
      <w:pPr>
        <w:pStyle w:val="Paragraphedeliste"/>
        <w:numPr>
          <w:ilvl w:val="0"/>
          <w:numId w:val="7"/>
        </w:numPr>
        <w:ind w:left="1080"/>
      </w:pPr>
      <w:r>
        <w:t>Ne peut pas attaquer</w:t>
      </w:r>
    </w:p>
    <w:p w:rsidR="00E448EC" w:rsidRDefault="00E448EC" w:rsidP="00E448EC">
      <w:pPr>
        <w:pStyle w:val="Paragraphedeliste"/>
        <w:numPr>
          <w:ilvl w:val="0"/>
          <w:numId w:val="7"/>
        </w:numPr>
        <w:ind w:left="1080"/>
      </w:pPr>
      <w:r>
        <w:t>Peut récolter</w:t>
      </w:r>
    </w:p>
    <w:p w:rsidR="00E448EC" w:rsidRDefault="00E448EC" w:rsidP="00E448EC">
      <w:pPr>
        <w:pStyle w:val="Paragraphedeliste"/>
        <w:numPr>
          <w:ilvl w:val="0"/>
          <w:numId w:val="7"/>
        </w:numPr>
        <w:ind w:left="1080"/>
      </w:pPr>
      <w:r>
        <w:t>Peut construire</w:t>
      </w:r>
    </w:p>
    <w:p w:rsidR="00E448EC" w:rsidRDefault="00E448EC" w:rsidP="00E448EC">
      <w:pPr>
        <w:pStyle w:val="Paragraphedeliste"/>
        <w:numPr>
          <w:ilvl w:val="0"/>
          <w:numId w:val="7"/>
        </w:numPr>
        <w:ind w:left="1080"/>
      </w:pPr>
      <w:r>
        <w:t>Produit par le Town Center</w:t>
      </w:r>
    </w:p>
    <w:p w:rsidR="00E448EC" w:rsidRDefault="00E448EC" w:rsidP="00E448EC">
      <w:pPr>
        <w:ind w:left="708"/>
      </w:pPr>
    </w:p>
    <w:p w:rsidR="00E448EC" w:rsidRDefault="00E448EC" w:rsidP="004B0FF8">
      <w:pPr>
        <w:ind w:firstLine="708"/>
      </w:pPr>
      <w:r>
        <w:t>Le Combattant</w:t>
      </w:r>
    </w:p>
    <w:p w:rsidR="00E448EC" w:rsidRDefault="00E448EC" w:rsidP="00E448EC">
      <w:pPr>
        <w:pStyle w:val="Paragraphedeliste"/>
        <w:numPr>
          <w:ilvl w:val="0"/>
          <w:numId w:val="8"/>
        </w:numPr>
        <w:ind w:left="1428"/>
      </w:pPr>
      <w:r>
        <w:t>HP bas</w:t>
      </w:r>
    </w:p>
    <w:p w:rsidR="00E448EC" w:rsidRDefault="00E448EC" w:rsidP="00E448EC">
      <w:pPr>
        <w:pStyle w:val="Paragraphedeliste"/>
        <w:numPr>
          <w:ilvl w:val="0"/>
          <w:numId w:val="8"/>
        </w:numPr>
        <w:ind w:left="1428"/>
      </w:pPr>
      <w:r>
        <w:t>Puissance basse</w:t>
      </w:r>
    </w:p>
    <w:p w:rsidR="00E448EC" w:rsidRDefault="00E448EC" w:rsidP="00E448EC">
      <w:pPr>
        <w:pStyle w:val="Paragraphedeliste"/>
        <w:numPr>
          <w:ilvl w:val="0"/>
          <w:numId w:val="8"/>
        </w:numPr>
        <w:ind w:left="1428"/>
      </w:pPr>
      <w:r>
        <w:t>Produit par la Barrack</w:t>
      </w:r>
    </w:p>
    <w:p w:rsidR="00E448EC" w:rsidRDefault="00E448EC" w:rsidP="00E448EC"/>
    <w:p w:rsidR="00E448EC" w:rsidRDefault="00E448EC" w:rsidP="004B0FF8">
      <w:pPr>
        <w:ind w:left="360"/>
      </w:pPr>
      <w:r>
        <w:t>L’Archer</w:t>
      </w:r>
    </w:p>
    <w:p w:rsidR="00E448EC" w:rsidRDefault="00E448EC" w:rsidP="004B0FF8">
      <w:pPr>
        <w:pStyle w:val="Paragraphedeliste"/>
        <w:numPr>
          <w:ilvl w:val="0"/>
          <w:numId w:val="9"/>
        </w:numPr>
        <w:ind w:left="1080"/>
      </w:pPr>
      <w:r>
        <w:t>HP bas</w:t>
      </w:r>
    </w:p>
    <w:p w:rsidR="00E448EC" w:rsidRDefault="00E448EC" w:rsidP="004B0FF8">
      <w:pPr>
        <w:pStyle w:val="Paragraphedeliste"/>
        <w:numPr>
          <w:ilvl w:val="0"/>
          <w:numId w:val="9"/>
        </w:numPr>
        <w:ind w:left="1080"/>
      </w:pPr>
      <w:r>
        <w:t>Puissance medium. Attaque de loin.</w:t>
      </w:r>
    </w:p>
    <w:p w:rsidR="00E448EC" w:rsidRDefault="00E448EC" w:rsidP="004B0FF8">
      <w:pPr>
        <w:pStyle w:val="Paragraphedeliste"/>
        <w:numPr>
          <w:ilvl w:val="0"/>
          <w:numId w:val="9"/>
        </w:numPr>
        <w:ind w:left="1080"/>
      </w:pPr>
      <w:r>
        <w:t>Produit par l’archerie</w:t>
      </w:r>
    </w:p>
    <w:p w:rsidR="00E448EC" w:rsidRDefault="00E448EC" w:rsidP="004B0FF8">
      <w:pPr>
        <w:ind w:left="360"/>
      </w:pPr>
    </w:p>
    <w:p w:rsidR="00E448EC" w:rsidRDefault="00E448EC" w:rsidP="004B0FF8">
      <w:pPr>
        <w:ind w:left="360"/>
      </w:pPr>
      <w:r>
        <w:t>L’Épéiste</w:t>
      </w:r>
    </w:p>
    <w:p w:rsidR="00E448EC" w:rsidRDefault="00E448EC" w:rsidP="004B0FF8">
      <w:pPr>
        <w:pStyle w:val="Paragraphedeliste"/>
        <w:numPr>
          <w:ilvl w:val="0"/>
          <w:numId w:val="10"/>
        </w:numPr>
        <w:ind w:left="1080"/>
      </w:pPr>
      <w:r>
        <w:t>HP medium</w:t>
      </w:r>
    </w:p>
    <w:p w:rsidR="00E448EC" w:rsidRDefault="00E448EC" w:rsidP="004B0FF8">
      <w:pPr>
        <w:pStyle w:val="Paragraphedeliste"/>
        <w:numPr>
          <w:ilvl w:val="0"/>
          <w:numId w:val="10"/>
        </w:numPr>
        <w:ind w:left="1080"/>
      </w:pPr>
      <w:r>
        <w:t>Grande puissance</w:t>
      </w:r>
    </w:p>
    <w:p w:rsidR="00E448EC" w:rsidRDefault="00E448EC" w:rsidP="004B0FF8">
      <w:pPr>
        <w:pStyle w:val="Paragraphedeliste"/>
        <w:numPr>
          <w:ilvl w:val="0"/>
          <w:numId w:val="10"/>
        </w:numPr>
        <w:ind w:left="1080"/>
      </w:pPr>
      <w:r>
        <w:t>Produit par le Château</w:t>
      </w:r>
    </w:p>
    <w:p w:rsidR="004E7866" w:rsidRDefault="004E7866" w:rsidP="004B0FF8">
      <w:pPr>
        <w:pStyle w:val="Paragraphedeliste"/>
        <w:ind w:left="1080"/>
      </w:pPr>
    </w:p>
    <w:p w:rsidR="00E448EC" w:rsidRDefault="00E448EC" w:rsidP="004B0FF8">
      <w:pPr>
        <w:ind w:left="360"/>
      </w:pPr>
      <w:r>
        <w:t>Le Cavalier</w:t>
      </w:r>
    </w:p>
    <w:p w:rsidR="00E448EC" w:rsidRDefault="00E448EC" w:rsidP="004B0FF8">
      <w:pPr>
        <w:pStyle w:val="Paragraphedeliste"/>
        <w:numPr>
          <w:ilvl w:val="0"/>
          <w:numId w:val="11"/>
        </w:numPr>
        <w:ind w:left="1080"/>
      </w:pPr>
      <w:r>
        <w:t>HP haut</w:t>
      </w:r>
    </w:p>
    <w:p w:rsidR="00E448EC" w:rsidRDefault="00E448EC" w:rsidP="004B0FF8">
      <w:pPr>
        <w:pStyle w:val="Paragraphedeliste"/>
        <w:numPr>
          <w:ilvl w:val="0"/>
          <w:numId w:val="11"/>
        </w:numPr>
        <w:ind w:left="1080"/>
      </w:pPr>
      <w:r>
        <w:t>Vitesse de déplacement rapide</w:t>
      </w:r>
    </w:p>
    <w:p w:rsidR="00E448EC" w:rsidRDefault="007809F0" w:rsidP="004B0FF8">
      <w:pPr>
        <w:pStyle w:val="Paragraphedeliste"/>
        <w:numPr>
          <w:ilvl w:val="0"/>
          <w:numId w:val="11"/>
        </w:numPr>
        <w:ind w:left="1080"/>
      </w:pPr>
      <w:r>
        <w:t>Grande p</w:t>
      </w:r>
      <w:r w:rsidR="00E448EC">
        <w:t>uissance</w:t>
      </w:r>
    </w:p>
    <w:p w:rsidR="002D08C5" w:rsidRDefault="002D08C5" w:rsidP="004B0FF8">
      <w:pPr>
        <w:pStyle w:val="Paragraphedeliste"/>
        <w:numPr>
          <w:ilvl w:val="0"/>
          <w:numId w:val="11"/>
        </w:numPr>
        <w:ind w:left="1080"/>
      </w:pPr>
      <w:r>
        <w:t>Reçoit de dégâts supplémentaires contre les archers</w:t>
      </w:r>
    </w:p>
    <w:p w:rsidR="00FA1DFD" w:rsidRDefault="00FA1DFD" w:rsidP="004B0FF8">
      <w:pPr>
        <w:pStyle w:val="Paragraphedeliste"/>
        <w:numPr>
          <w:ilvl w:val="0"/>
          <w:numId w:val="11"/>
        </w:numPr>
        <w:ind w:left="1080"/>
      </w:pPr>
      <w:r>
        <w:t>Produit par l’</w:t>
      </w:r>
      <w:r w:rsidR="00FE2634">
        <w:t>É</w:t>
      </w:r>
      <w:r>
        <w:t>curie</w:t>
      </w:r>
    </w:p>
    <w:p w:rsidR="005201F1" w:rsidRDefault="005201F1" w:rsidP="004B0FF8">
      <w:pPr>
        <w:ind w:left="360"/>
      </w:pPr>
    </w:p>
    <w:p w:rsidR="005201F1" w:rsidRDefault="005201F1" w:rsidP="004B0FF8">
      <w:pPr>
        <w:ind w:left="360"/>
      </w:pPr>
      <w:r>
        <w:t>Le Prêtre </w:t>
      </w:r>
    </w:p>
    <w:p w:rsidR="005201F1" w:rsidRDefault="005201F1" w:rsidP="004B0FF8">
      <w:pPr>
        <w:pStyle w:val="Paragraphedeliste"/>
        <w:numPr>
          <w:ilvl w:val="0"/>
          <w:numId w:val="12"/>
        </w:numPr>
        <w:ind w:left="1080"/>
      </w:pPr>
      <w:r>
        <w:t>HP bas</w:t>
      </w:r>
    </w:p>
    <w:p w:rsidR="005201F1" w:rsidRDefault="005201F1" w:rsidP="004B0FF8">
      <w:pPr>
        <w:pStyle w:val="Paragraphedeliste"/>
        <w:numPr>
          <w:ilvl w:val="0"/>
          <w:numId w:val="12"/>
        </w:numPr>
        <w:ind w:left="1080"/>
      </w:pPr>
      <w:r>
        <w:lastRenderedPageBreak/>
        <w:t>Vitesse de déplacement basse</w:t>
      </w:r>
    </w:p>
    <w:p w:rsidR="005201F1" w:rsidRDefault="005201F1" w:rsidP="004B0FF8">
      <w:pPr>
        <w:pStyle w:val="Paragraphedeliste"/>
        <w:numPr>
          <w:ilvl w:val="0"/>
          <w:numId w:val="12"/>
        </w:numPr>
        <w:ind w:left="1080"/>
      </w:pPr>
      <w:r>
        <w:t>Convertis des unités ennemis</w:t>
      </w:r>
    </w:p>
    <w:p w:rsidR="005201F1" w:rsidRDefault="005201F1" w:rsidP="004B0FF8">
      <w:pPr>
        <w:pStyle w:val="Paragraphedeliste"/>
        <w:numPr>
          <w:ilvl w:val="0"/>
          <w:numId w:val="12"/>
        </w:numPr>
        <w:ind w:left="1080"/>
      </w:pPr>
      <w:r>
        <w:t>Cherche les artefacts</w:t>
      </w:r>
    </w:p>
    <w:p w:rsidR="009536CD" w:rsidRDefault="009536CD" w:rsidP="004B0FF8">
      <w:pPr>
        <w:pStyle w:val="Paragraphedeliste"/>
        <w:numPr>
          <w:ilvl w:val="0"/>
          <w:numId w:val="12"/>
        </w:numPr>
        <w:ind w:left="1080"/>
      </w:pPr>
      <w:r>
        <w:t>Produit par l’Église</w:t>
      </w:r>
    </w:p>
    <w:p w:rsidR="005201F1" w:rsidRDefault="005201F1" w:rsidP="004B0FF8">
      <w:pPr>
        <w:ind w:left="360"/>
      </w:pPr>
    </w:p>
    <w:p w:rsidR="005201F1" w:rsidRDefault="005201F1" w:rsidP="004B0FF8">
      <w:pPr>
        <w:ind w:left="360"/>
      </w:pPr>
      <w:r>
        <w:t>La Catapulte</w:t>
      </w:r>
    </w:p>
    <w:p w:rsidR="005201F1" w:rsidRDefault="005201F1" w:rsidP="004B0FF8">
      <w:pPr>
        <w:pStyle w:val="Paragraphedeliste"/>
        <w:numPr>
          <w:ilvl w:val="0"/>
          <w:numId w:val="13"/>
        </w:numPr>
        <w:ind w:left="1080"/>
      </w:pPr>
      <w:r>
        <w:t>HP bas</w:t>
      </w:r>
    </w:p>
    <w:p w:rsidR="005201F1" w:rsidRDefault="005201F1" w:rsidP="004B0FF8">
      <w:pPr>
        <w:pStyle w:val="Paragraphedeliste"/>
        <w:numPr>
          <w:ilvl w:val="0"/>
          <w:numId w:val="13"/>
        </w:numPr>
        <w:ind w:left="1080"/>
      </w:pPr>
      <w:r>
        <w:t>Vitesse lente</w:t>
      </w:r>
    </w:p>
    <w:p w:rsidR="005201F1" w:rsidRDefault="005201F1" w:rsidP="004B0FF8">
      <w:pPr>
        <w:pStyle w:val="Paragraphedeliste"/>
        <w:numPr>
          <w:ilvl w:val="0"/>
          <w:numId w:val="13"/>
        </w:numPr>
        <w:ind w:left="1080"/>
      </w:pPr>
      <w:r>
        <w:t>Attaque puissante et « splash »</w:t>
      </w:r>
    </w:p>
    <w:p w:rsidR="005201F1" w:rsidRDefault="005201F1" w:rsidP="004B0FF8">
      <w:pPr>
        <w:pStyle w:val="Paragraphedeliste"/>
        <w:numPr>
          <w:ilvl w:val="0"/>
          <w:numId w:val="13"/>
        </w:numPr>
        <w:ind w:left="1080"/>
      </w:pPr>
      <w:r>
        <w:t>Produit par le bâtiment de siège</w:t>
      </w:r>
    </w:p>
    <w:p w:rsidR="004B0FF8" w:rsidRDefault="004B0FF8" w:rsidP="004B0FF8"/>
    <w:p w:rsidR="004B0FF8" w:rsidRDefault="004B0FF8" w:rsidP="004B0FF8">
      <w:r>
        <w:t>Âge 3</w:t>
      </w:r>
    </w:p>
    <w:p w:rsidR="002D08C5" w:rsidRDefault="002D08C5" w:rsidP="002D08C5"/>
    <w:p w:rsidR="002D08C5" w:rsidRDefault="00C04F3C" w:rsidP="00A747AC">
      <w:pPr>
        <w:ind w:left="360"/>
      </w:pPr>
      <w:r>
        <w:t>Infantry</w:t>
      </w:r>
    </w:p>
    <w:p w:rsidR="00C04F3C" w:rsidRDefault="00C04F3C" w:rsidP="00A747AC">
      <w:pPr>
        <w:pStyle w:val="Paragraphedeliste"/>
        <w:numPr>
          <w:ilvl w:val="0"/>
          <w:numId w:val="14"/>
        </w:numPr>
        <w:ind w:left="1080"/>
      </w:pPr>
      <w:r>
        <w:t>HP medium</w:t>
      </w:r>
    </w:p>
    <w:p w:rsidR="00C04F3C" w:rsidRDefault="00C04F3C" w:rsidP="00A747AC">
      <w:pPr>
        <w:pStyle w:val="Paragraphedeliste"/>
        <w:numPr>
          <w:ilvl w:val="0"/>
          <w:numId w:val="14"/>
        </w:numPr>
        <w:ind w:left="1080"/>
      </w:pPr>
      <w:r>
        <w:t>Attaque de loin</w:t>
      </w:r>
    </w:p>
    <w:p w:rsidR="00C04F3C" w:rsidRDefault="00C04F3C" w:rsidP="00A747AC">
      <w:pPr>
        <w:pStyle w:val="Paragraphedeliste"/>
        <w:numPr>
          <w:ilvl w:val="0"/>
          <w:numId w:val="14"/>
        </w:numPr>
        <w:ind w:left="1080"/>
      </w:pPr>
      <w:r>
        <w:t>Puissance medium</w:t>
      </w:r>
    </w:p>
    <w:p w:rsidR="00C04F3C" w:rsidRDefault="00C04F3C" w:rsidP="00A747AC">
      <w:pPr>
        <w:pStyle w:val="Paragraphedeliste"/>
        <w:numPr>
          <w:ilvl w:val="0"/>
          <w:numId w:val="14"/>
        </w:numPr>
        <w:ind w:left="1080"/>
      </w:pPr>
      <w:r>
        <w:t>Produit par la Barrack</w:t>
      </w:r>
    </w:p>
    <w:p w:rsidR="00C04F3C" w:rsidRDefault="00C04F3C" w:rsidP="00A747AC">
      <w:pPr>
        <w:ind w:left="360"/>
      </w:pPr>
    </w:p>
    <w:p w:rsidR="00C04F3C" w:rsidRDefault="00C04F3C" w:rsidP="00A747AC">
      <w:pPr>
        <w:ind w:left="360"/>
      </w:pPr>
      <w:r>
        <w:t>Sniper</w:t>
      </w:r>
    </w:p>
    <w:p w:rsidR="00C04F3C" w:rsidRDefault="00C04F3C" w:rsidP="00A747AC">
      <w:pPr>
        <w:pStyle w:val="Paragraphedeliste"/>
        <w:numPr>
          <w:ilvl w:val="0"/>
          <w:numId w:val="15"/>
        </w:numPr>
        <w:ind w:left="1080"/>
      </w:pPr>
      <w:r>
        <w:t>HP bas</w:t>
      </w:r>
    </w:p>
    <w:p w:rsidR="00C04F3C" w:rsidRDefault="00C04F3C" w:rsidP="00A747AC">
      <w:pPr>
        <w:pStyle w:val="Paragraphedeliste"/>
        <w:numPr>
          <w:ilvl w:val="0"/>
          <w:numId w:val="15"/>
        </w:numPr>
        <w:ind w:left="1080"/>
      </w:pPr>
      <w:r>
        <w:t>Attaque de très loin</w:t>
      </w:r>
    </w:p>
    <w:p w:rsidR="00C04F3C" w:rsidRDefault="00C04F3C" w:rsidP="00A747AC">
      <w:pPr>
        <w:pStyle w:val="Paragraphedeliste"/>
        <w:numPr>
          <w:ilvl w:val="0"/>
          <w:numId w:val="15"/>
        </w:numPr>
        <w:ind w:left="1080"/>
      </w:pPr>
      <w:r>
        <w:t>Dégats très hauts</w:t>
      </w:r>
    </w:p>
    <w:p w:rsidR="00C04F3C" w:rsidRDefault="00C04F3C" w:rsidP="00A747AC">
      <w:pPr>
        <w:pStyle w:val="Paragraphedeliste"/>
        <w:numPr>
          <w:ilvl w:val="0"/>
          <w:numId w:val="15"/>
        </w:numPr>
        <w:ind w:left="1080"/>
      </w:pPr>
      <w:r>
        <w:t>Vitesse d’attaque lente</w:t>
      </w:r>
    </w:p>
    <w:p w:rsidR="00C04F3C" w:rsidRDefault="00C04F3C" w:rsidP="00A747AC">
      <w:pPr>
        <w:pStyle w:val="Paragraphedeliste"/>
        <w:numPr>
          <w:ilvl w:val="0"/>
          <w:numId w:val="15"/>
        </w:numPr>
        <w:ind w:left="1080"/>
      </w:pPr>
      <w:r>
        <w:t>Produit par upgrade d’archerie</w:t>
      </w:r>
    </w:p>
    <w:p w:rsidR="00C04F3C" w:rsidRDefault="00C04F3C" w:rsidP="00A747AC">
      <w:pPr>
        <w:ind w:left="360"/>
      </w:pPr>
    </w:p>
    <w:p w:rsidR="00C04F3C" w:rsidRDefault="00C04F3C" w:rsidP="00A747AC">
      <w:pPr>
        <w:ind w:left="360"/>
      </w:pPr>
      <w:r>
        <w:t>Moto</w:t>
      </w:r>
    </w:p>
    <w:p w:rsidR="00C04F3C" w:rsidRDefault="00C04F3C" w:rsidP="00A747AC">
      <w:pPr>
        <w:pStyle w:val="Paragraphedeliste"/>
        <w:numPr>
          <w:ilvl w:val="0"/>
          <w:numId w:val="16"/>
        </w:numPr>
        <w:ind w:left="1080"/>
      </w:pPr>
      <w:r>
        <w:t>HP medium</w:t>
      </w:r>
    </w:p>
    <w:p w:rsidR="00C04F3C" w:rsidRDefault="00C04F3C" w:rsidP="00A747AC">
      <w:pPr>
        <w:pStyle w:val="Paragraphedeliste"/>
        <w:numPr>
          <w:ilvl w:val="0"/>
          <w:numId w:val="16"/>
        </w:numPr>
        <w:ind w:left="1080"/>
      </w:pPr>
      <w:r>
        <w:t>Puissance basse</w:t>
      </w:r>
    </w:p>
    <w:p w:rsidR="00C04F3C" w:rsidRDefault="00C04F3C" w:rsidP="00A747AC">
      <w:pPr>
        <w:pStyle w:val="Paragraphedeliste"/>
        <w:numPr>
          <w:ilvl w:val="0"/>
          <w:numId w:val="16"/>
        </w:numPr>
        <w:ind w:left="1080"/>
      </w:pPr>
      <w:r>
        <w:t>Déplacement rapide</w:t>
      </w:r>
    </w:p>
    <w:p w:rsidR="00C04F3C" w:rsidRDefault="00C04F3C" w:rsidP="00A747AC">
      <w:pPr>
        <w:pStyle w:val="Paragraphedeliste"/>
        <w:numPr>
          <w:ilvl w:val="0"/>
          <w:numId w:val="16"/>
        </w:numPr>
        <w:ind w:left="1080"/>
      </w:pPr>
      <w:r>
        <w:t>Produit par upgrade d’écurie</w:t>
      </w:r>
    </w:p>
    <w:p w:rsidR="00C04F3C" w:rsidRDefault="00C04F3C" w:rsidP="00A747AC">
      <w:pPr>
        <w:ind w:left="360"/>
      </w:pPr>
    </w:p>
    <w:p w:rsidR="00C04F3C" w:rsidRDefault="00C04F3C" w:rsidP="00A747AC">
      <w:pPr>
        <w:ind w:left="360"/>
      </w:pPr>
      <w:r>
        <w:t>Tank</w:t>
      </w:r>
    </w:p>
    <w:p w:rsidR="00C04F3C" w:rsidRDefault="00C04F3C" w:rsidP="00A747AC">
      <w:pPr>
        <w:pStyle w:val="Paragraphedeliste"/>
        <w:numPr>
          <w:ilvl w:val="0"/>
          <w:numId w:val="17"/>
        </w:numPr>
        <w:ind w:left="1080"/>
      </w:pPr>
      <w:r>
        <w:t>HP haut</w:t>
      </w:r>
    </w:p>
    <w:p w:rsidR="00C04F3C" w:rsidRDefault="00C04F3C" w:rsidP="00A747AC">
      <w:pPr>
        <w:pStyle w:val="Paragraphedeliste"/>
        <w:numPr>
          <w:ilvl w:val="0"/>
          <w:numId w:val="17"/>
        </w:numPr>
        <w:ind w:left="1080"/>
      </w:pPr>
      <w:r>
        <w:lastRenderedPageBreak/>
        <w:t>Déplacement lent</w:t>
      </w:r>
    </w:p>
    <w:p w:rsidR="00C04F3C" w:rsidRDefault="00C04F3C" w:rsidP="00A747AC">
      <w:pPr>
        <w:pStyle w:val="Paragraphedeliste"/>
        <w:numPr>
          <w:ilvl w:val="0"/>
          <w:numId w:val="17"/>
        </w:numPr>
        <w:ind w:left="1080"/>
      </w:pPr>
      <w:r>
        <w:t>Dégâts très hauts</w:t>
      </w:r>
    </w:p>
    <w:p w:rsidR="00C04F3C" w:rsidRDefault="00C04F3C" w:rsidP="00A747AC">
      <w:pPr>
        <w:pStyle w:val="Paragraphedeliste"/>
        <w:numPr>
          <w:ilvl w:val="0"/>
          <w:numId w:val="17"/>
        </w:numPr>
        <w:ind w:left="1080"/>
      </w:pPr>
      <w:r>
        <w:t>Produit par upgrade de Bâtiments de Siège</w:t>
      </w:r>
    </w:p>
    <w:p w:rsidR="006C69C2" w:rsidRDefault="006C69C2" w:rsidP="00A747AC">
      <w:pPr>
        <w:ind w:left="360"/>
      </w:pPr>
    </w:p>
    <w:p w:rsidR="006C69C2" w:rsidRDefault="006C69C2" w:rsidP="00A747AC">
      <w:pPr>
        <w:ind w:left="360"/>
      </w:pPr>
      <w:r>
        <w:t>Avion de chasse</w:t>
      </w:r>
    </w:p>
    <w:p w:rsidR="006C69C2" w:rsidRDefault="006C69C2" w:rsidP="00A747AC">
      <w:pPr>
        <w:pStyle w:val="Paragraphedeliste"/>
        <w:numPr>
          <w:ilvl w:val="0"/>
          <w:numId w:val="18"/>
        </w:numPr>
        <w:ind w:left="1080"/>
      </w:pPr>
      <w:r>
        <w:t>Vitesse de déplacement très rapide</w:t>
      </w:r>
    </w:p>
    <w:p w:rsidR="006C69C2" w:rsidRDefault="006C69C2" w:rsidP="00A747AC">
      <w:pPr>
        <w:pStyle w:val="Paragraphedeliste"/>
        <w:numPr>
          <w:ilvl w:val="0"/>
          <w:numId w:val="18"/>
        </w:numPr>
        <w:ind w:left="1080"/>
      </w:pPr>
      <w:r>
        <w:t>Attaque de loin</w:t>
      </w:r>
    </w:p>
    <w:p w:rsidR="006C69C2" w:rsidRDefault="006C69C2" w:rsidP="00A747AC">
      <w:pPr>
        <w:pStyle w:val="Paragraphedeliste"/>
        <w:numPr>
          <w:ilvl w:val="0"/>
          <w:numId w:val="18"/>
        </w:numPr>
        <w:ind w:left="1080"/>
      </w:pPr>
      <w:r>
        <w:t>Attaque aérienne seulement</w:t>
      </w:r>
    </w:p>
    <w:p w:rsidR="006C69C2" w:rsidRDefault="006C69C2" w:rsidP="00A747AC">
      <w:pPr>
        <w:pStyle w:val="Paragraphedeliste"/>
        <w:numPr>
          <w:ilvl w:val="0"/>
          <w:numId w:val="18"/>
        </w:numPr>
        <w:ind w:left="1080"/>
      </w:pPr>
      <w:r>
        <w:t>Produit par aéroport</w:t>
      </w:r>
    </w:p>
    <w:p w:rsidR="006C69C2" w:rsidRDefault="006C69C2" w:rsidP="00A747AC">
      <w:pPr>
        <w:ind w:left="360"/>
      </w:pPr>
    </w:p>
    <w:p w:rsidR="006C69C2" w:rsidRDefault="006C69C2" w:rsidP="00A747AC">
      <w:pPr>
        <w:ind w:left="360"/>
      </w:pPr>
      <w:r>
        <w:t>Bombardier</w:t>
      </w:r>
    </w:p>
    <w:p w:rsidR="006C69C2" w:rsidRDefault="006C69C2" w:rsidP="00A747AC">
      <w:pPr>
        <w:pStyle w:val="Paragraphedeliste"/>
        <w:numPr>
          <w:ilvl w:val="0"/>
          <w:numId w:val="19"/>
        </w:numPr>
        <w:ind w:left="1080"/>
      </w:pPr>
      <w:r>
        <w:t>Vitesse de déplacement medium</w:t>
      </w:r>
    </w:p>
    <w:p w:rsidR="006C69C2" w:rsidRDefault="006C69C2" w:rsidP="00A747AC">
      <w:pPr>
        <w:pStyle w:val="Paragraphedeliste"/>
        <w:numPr>
          <w:ilvl w:val="0"/>
          <w:numId w:val="19"/>
        </w:numPr>
        <w:ind w:left="1080"/>
      </w:pPr>
      <w:r>
        <w:t>Attaque de par terre seulement</w:t>
      </w:r>
    </w:p>
    <w:p w:rsidR="006C69C2" w:rsidRDefault="006C69C2" w:rsidP="00A747AC">
      <w:pPr>
        <w:pStyle w:val="Paragraphedeliste"/>
        <w:numPr>
          <w:ilvl w:val="0"/>
          <w:numId w:val="19"/>
        </w:numPr>
        <w:ind w:left="1080"/>
      </w:pPr>
      <w:r>
        <w:t>Attaque « splash » puissante</w:t>
      </w:r>
    </w:p>
    <w:p w:rsidR="006C69C2" w:rsidRDefault="006C69C2" w:rsidP="00A747AC">
      <w:pPr>
        <w:ind w:left="360"/>
      </w:pPr>
    </w:p>
    <w:p w:rsidR="006C69C2" w:rsidRDefault="00207093" w:rsidP="00A747AC">
      <w:pPr>
        <w:ind w:left="360"/>
      </w:pPr>
      <w:r>
        <w:t>Flamethrower</w:t>
      </w:r>
    </w:p>
    <w:p w:rsidR="00207093" w:rsidRDefault="003C4357" w:rsidP="00A747AC">
      <w:pPr>
        <w:pStyle w:val="Paragraphedeliste"/>
        <w:numPr>
          <w:ilvl w:val="0"/>
          <w:numId w:val="20"/>
        </w:numPr>
        <w:ind w:left="1080"/>
      </w:pPr>
      <w:r>
        <w:t>HP medium</w:t>
      </w:r>
    </w:p>
    <w:p w:rsidR="003C4357" w:rsidRDefault="003C4357" w:rsidP="00A747AC">
      <w:pPr>
        <w:pStyle w:val="Paragraphedeliste"/>
        <w:numPr>
          <w:ilvl w:val="0"/>
          <w:numId w:val="20"/>
        </w:numPr>
        <w:ind w:left="1080"/>
      </w:pPr>
      <w:r>
        <w:t xml:space="preserve">Attaque très puissante </w:t>
      </w:r>
      <w:r>
        <w:sym w:font="Wingdings" w:char="F0E0"/>
      </w:r>
      <w:r>
        <w:t xml:space="preserve"> petit splash</w:t>
      </w:r>
    </w:p>
    <w:p w:rsidR="00EC7953" w:rsidRDefault="00EC7953" w:rsidP="00A747AC">
      <w:pPr>
        <w:pStyle w:val="Paragraphedeliste"/>
        <w:numPr>
          <w:ilvl w:val="0"/>
          <w:numId w:val="20"/>
        </w:numPr>
        <w:ind w:left="1080"/>
      </w:pPr>
      <w:r>
        <w:t>Explose quand il meurt</w:t>
      </w:r>
      <w:r w:rsidR="00DD6A4B">
        <w:t xml:space="preserve"> (petit splash)</w:t>
      </w:r>
    </w:p>
    <w:p w:rsidR="004B44DB" w:rsidRDefault="004B44DB" w:rsidP="00A747AC">
      <w:pPr>
        <w:ind w:left="360"/>
      </w:pPr>
    </w:p>
    <w:p w:rsidR="004B44DB" w:rsidRDefault="004B44DB" w:rsidP="00A747AC">
      <w:pPr>
        <w:ind w:left="360"/>
      </w:pPr>
      <w:r>
        <w:t>Le « Bomberman »</w:t>
      </w:r>
    </w:p>
    <w:p w:rsidR="004B44DB" w:rsidRDefault="004B44DB" w:rsidP="00A747AC">
      <w:pPr>
        <w:pStyle w:val="Paragraphedeliste"/>
        <w:numPr>
          <w:ilvl w:val="0"/>
          <w:numId w:val="21"/>
        </w:numPr>
        <w:ind w:left="1080"/>
      </w:pPr>
      <w:r>
        <w:t>Low – Medium HP</w:t>
      </w:r>
    </w:p>
    <w:p w:rsidR="004B44DB" w:rsidRDefault="004B44DB" w:rsidP="00A747AC">
      <w:pPr>
        <w:pStyle w:val="Paragraphedeliste"/>
        <w:numPr>
          <w:ilvl w:val="0"/>
          <w:numId w:val="21"/>
        </w:numPr>
        <w:ind w:left="1080"/>
      </w:pPr>
      <w:r>
        <w:t>Vitesse de déplacement rapide</w:t>
      </w:r>
    </w:p>
    <w:p w:rsidR="004B44DB" w:rsidRDefault="004B44DB" w:rsidP="00A747AC">
      <w:pPr>
        <w:pStyle w:val="Paragraphedeliste"/>
        <w:numPr>
          <w:ilvl w:val="0"/>
          <w:numId w:val="21"/>
        </w:numPr>
        <w:ind w:left="1080"/>
      </w:pPr>
      <w:r>
        <w:t>Seule attaque : attaque NUCLÉAIRE</w:t>
      </w:r>
      <w:r w:rsidR="005B6D1B">
        <w:t xml:space="preserve"> (</w:t>
      </w:r>
      <w:r w:rsidR="000C40BB">
        <w:t xml:space="preserve">toutes les unités </w:t>
      </w:r>
      <w:r w:rsidR="00BE076B">
        <w:t>meur</w:t>
      </w:r>
      <w:r w:rsidR="000C40BB">
        <w:t>en</w:t>
      </w:r>
      <w:r w:rsidR="00BE076B">
        <w:t>t</w:t>
      </w:r>
      <w:r w:rsidR="005B6D1B">
        <w:t xml:space="preserve"> sur un diamètre X)</w:t>
      </w:r>
    </w:p>
    <w:p w:rsidR="00C04F3C" w:rsidRDefault="00C04F3C" w:rsidP="00C04F3C"/>
    <w:p w:rsidR="00873313" w:rsidRDefault="00A747AC" w:rsidP="00873313">
      <w:r>
        <w:t>Âge 4 :</w:t>
      </w:r>
    </w:p>
    <w:p w:rsidR="00A747AC" w:rsidRDefault="00E46135" w:rsidP="001D6D12">
      <w:pPr>
        <w:ind w:left="360"/>
      </w:pPr>
      <w:r>
        <w:t>Unité Étherique</w:t>
      </w:r>
    </w:p>
    <w:p w:rsidR="00E46135" w:rsidRDefault="00E46135" w:rsidP="001D6D12">
      <w:pPr>
        <w:pStyle w:val="Paragraphedeliste"/>
        <w:numPr>
          <w:ilvl w:val="0"/>
          <w:numId w:val="22"/>
        </w:numPr>
        <w:ind w:left="1080"/>
      </w:pPr>
      <w:r>
        <w:t>Vitesse de déplacement très lente</w:t>
      </w:r>
    </w:p>
    <w:p w:rsidR="00E46135" w:rsidRDefault="00E46135" w:rsidP="001D6D12">
      <w:pPr>
        <w:pStyle w:val="Paragraphedeliste"/>
        <w:numPr>
          <w:ilvl w:val="0"/>
          <w:numId w:val="22"/>
        </w:numPr>
        <w:ind w:left="1080"/>
      </w:pPr>
      <w:r>
        <w:t>Dégâts extrêmement hauts</w:t>
      </w:r>
    </w:p>
    <w:p w:rsidR="00E46135" w:rsidRDefault="00E46135" w:rsidP="001D6D12">
      <w:pPr>
        <w:pStyle w:val="Paragraphedeliste"/>
        <w:numPr>
          <w:ilvl w:val="0"/>
          <w:numId w:val="22"/>
        </w:numPr>
        <w:ind w:left="1080"/>
      </w:pPr>
      <w:r>
        <w:t>HP haut</w:t>
      </w:r>
    </w:p>
    <w:p w:rsidR="00E46135" w:rsidRDefault="00E46135" w:rsidP="001D6D12">
      <w:pPr>
        <w:pStyle w:val="Paragraphedeliste"/>
        <w:numPr>
          <w:ilvl w:val="0"/>
          <w:numId w:val="22"/>
        </w:numPr>
        <w:ind w:left="1080"/>
      </w:pPr>
      <w:r>
        <w:t>Passe au travers tout</w:t>
      </w:r>
    </w:p>
    <w:p w:rsidR="003329FD" w:rsidRDefault="003329FD" w:rsidP="003329FD"/>
    <w:p w:rsidR="003329FD" w:rsidRDefault="003329FD" w:rsidP="003329FD"/>
    <w:p w:rsidR="003329FD" w:rsidRDefault="003329FD" w:rsidP="003329FD">
      <w:pPr>
        <w:pStyle w:val="Titre3"/>
      </w:pPr>
      <w:r>
        <w:lastRenderedPageBreak/>
        <w:t>La Recherche</w:t>
      </w:r>
    </w:p>
    <w:p w:rsidR="003329FD" w:rsidRDefault="003329FD" w:rsidP="003329FD"/>
    <w:p w:rsidR="003329FD" w:rsidRDefault="003329FD" w:rsidP="003329FD">
      <w:r>
        <w:t>Dans tous les âges</w:t>
      </w:r>
      <w:r w:rsidR="00E927BA">
        <w:t xml:space="preserve">, </w:t>
      </w:r>
      <w:r>
        <w:t>il y a des recherches pour passer au type d’</w:t>
      </w:r>
      <w:r w:rsidR="00915D29">
        <w:t xml:space="preserve">unité supérieur. Il y a des recherches pour tous les bâtiments qui peuvent produire des </w:t>
      </w:r>
      <w:r w:rsidR="003C131C">
        <w:t>unités</w:t>
      </w:r>
      <w:r w:rsidR="00915D29">
        <w:t xml:space="preserve"> (bonus en attaque, défense, points de </w:t>
      </w:r>
      <w:r w:rsidR="00AF0420">
        <w:t>vie,</w:t>
      </w:r>
      <w:r w:rsidR="00856E77">
        <w:t xml:space="preserve"> </w:t>
      </w:r>
      <w:r w:rsidR="00915D29">
        <w:t>etc</w:t>
      </w:r>
      <w:r w:rsidR="00E77C84">
        <w:t>.</w:t>
      </w:r>
      <w:r w:rsidR="00915D29">
        <w:t>)</w:t>
      </w:r>
    </w:p>
    <w:p w:rsidR="00E36B6A" w:rsidRDefault="00E36B6A" w:rsidP="003329FD"/>
    <w:p w:rsidR="00E36B6A" w:rsidRDefault="00E36B6A" w:rsidP="003329FD">
      <w:r>
        <w:t>L’Université a les recherches suivantes :</w:t>
      </w:r>
    </w:p>
    <w:p w:rsidR="003329FD" w:rsidRDefault="00E36B6A" w:rsidP="00E36B6A">
      <w:pPr>
        <w:pStyle w:val="Paragraphedeliste"/>
        <w:numPr>
          <w:ilvl w:val="0"/>
          <w:numId w:val="24"/>
        </w:numPr>
      </w:pPr>
      <w:r>
        <w:t>Avions</w:t>
      </w:r>
    </w:p>
    <w:p w:rsidR="00E36B6A" w:rsidRDefault="00E36B6A" w:rsidP="00E36B6A">
      <w:pPr>
        <w:pStyle w:val="Paragraphedeliste"/>
        <w:numPr>
          <w:ilvl w:val="0"/>
          <w:numId w:val="24"/>
        </w:numPr>
      </w:pPr>
      <w:r>
        <w:t>Tanks</w:t>
      </w:r>
    </w:p>
    <w:p w:rsidR="00E36B6A" w:rsidRDefault="00E36B6A" w:rsidP="00E36B6A">
      <w:pPr>
        <w:pStyle w:val="Paragraphedeliste"/>
        <w:numPr>
          <w:ilvl w:val="0"/>
          <w:numId w:val="24"/>
        </w:numPr>
      </w:pPr>
      <w:r>
        <w:t>Catapulte</w:t>
      </w:r>
    </w:p>
    <w:p w:rsidR="00E36B6A" w:rsidRDefault="00E36B6A" w:rsidP="00E36B6A">
      <w:pPr>
        <w:pStyle w:val="Paragraphedeliste"/>
        <w:numPr>
          <w:ilvl w:val="0"/>
          <w:numId w:val="24"/>
        </w:numPr>
      </w:pPr>
      <w:r>
        <w:t>Fusils</w:t>
      </w:r>
    </w:p>
    <w:p w:rsidR="00E36B6A" w:rsidRDefault="00E63C6D" w:rsidP="00E36B6A">
      <w:pPr>
        <w:pStyle w:val="Paragraphedeliste"/>
        <w:numPr>
          <w:ilvl w:val="0"/>
          <w:numId w:val="24"/>
        </w:numPr>
      </w:pPr>
      <w:r>
        <w:t>N</w:t>
      </w:r>
      <w:r w:rsidR="00E36B6A">
        <w:t>ucléaire</w:t>
      </w:r>
    </w:p>
    <w:p w:rsidR="00E50591" w:rsidRDefault="00E50591" w:rsidP="00E50591"/>
    <w:p w:rsidR="00E50591" w:rsidRDefault="00E50591" w:rsidP="00E50591">
      <w:r>
        <w:t>Les artefacts vont à l’université. Bonus en attaque, défense, etc.</w:t>
      </w:r>
    </w:p>
    <w:p w:rsidR="00EC5EF7" w:rsidRDefault="00EC5EF7" w:rsidP="00E50591"/>
    <w:p w:rsidR="00EC5EF7" w:rsidRDefault="00EC5EF7" w:rsidP="00E50591"/>
    <w:p w:rsidR="00EC5EF7" w:rsidRDefault="00EC5EF7" w:rsidP="00E50591"/>
    <w:p w:rsidR="00EC5EF7" w:rsidRDefault="00EC5EF7" w:rsidP="00E50591"/>
    <w:p w:rsidR="00EC5EF7" w:rsidRDefault="00EC5EF7" w:rsidP="00EC5EF7">
      <w:pPr>
        <w:pStyle w:val="Titre3"/>
      </w:pPr>
      <w:r>
        <w:t>La morale</w:t>
      </w:r>
    </w:p>
    <w:p w:rsidR="00EC5EF7" w:rsidRDefault="00EC5EF7" w:rsidP="00EC5EF7"/>
    <w:p w:rsidR="00EC5EF7" w:rsidRDefault="00483F51" w:rsidP="00EC5EF7">
      <w:r>
        <w:t>Affecte,</w:t>
      </w:r>
      <w:r w:rsidR="00EC5EF7">
        <w:t xml:space="preserve"> de manière mineure, les variables des unit</w:t>
      </w:r>
      <w:r w:rsidR="00C44AC1">
        <w:t>é</w:t>
      </w:r>
      <w:r w:rsidR="00EC5EF7">
        <w:t>s</w:t>
      </w:r>
      <w:r w:rsidR="00691199">
        <w:t xml:space="preserve">. </w:t>
      </w:r>
    </w:p>
    <w:p w:rsidR="00483F51" w:rsidRDefault="00483F51" w:rsidP="00EC5EF7">
      <w:r>
        <w:t>Boost de morale pour :</w:t>
      </w:r>
    </w:p>
    <w:p w:rsidR="004402EA" w:rsidRDefault="004402EA" w:rsidP="004402EA">
      <w:pPr>
        <w:pStyle w:val="Paragraphedeliste"/>
        <w:numPr>
          <w:ilvl w:val="0"/>
          <w:numId w:val="25"/>
        </w:numPr>
      </w:pPr>
      <w:r>
        <w:t>Ennemis tués</w:t>
      </w:r>
    </w:p>
    <w:p w:rsidR="004402EA" w:rsidRDefault="004402EA" w:rsidP="004402EA">
      <w:pPr>
        <w:pStyle w:val="Paragraphedeliste"/>
        <w:numPr>
          <w:ilvl w:val="0"/>
          <w:numId w:val="25"/>
        </w:numPr>
      </w:pPr>
      <w:r>
        <w:t>Bâtiment culturels</w:t>
      </w:r>
    </w:p>
    <w:p w:rsidR="004402EA" w:rsidRDefault="004402EA" w:rsidP="004402EA">
      <w:pPr>
        <w:pStyle w:val="Paragraphedeliste"/>
        <w:numPr>
          <w:ilvl w:val="0"/>
          <w:numId w:val="25"/>
        </w:numPr>
      </w:pPr>
      <w:r>
        <w:t>Prêtres</w:t>
      </w:r>
    </w:p>
    <w:p w:rsidR="004402EA" w:rsidRDefault="004402EA" w:rsidP="004402EA">
      <w:pPr>
        <w:pStyle w:val="Paragraphedeliste"/>
        <w:numPr>
          <w:ilvl w:val="0"/>
          <w:numId w:val="25"/>
        </w:numPr>
      </w:pPr>
      <w:r>
        <w:t>Changement d’âge</w:t>
      </w:r>
    </w:p>
    <w:p w:rsidR="004402EA" w:rsidRDefault="004402EA" w:rsidP="004402EA"/>
    <w:p w:rsidR="004402EA" w:rsidRDefault="004402EA" w:rsidP="004402EA">
      <w:r>
        <w:t>Malus de morale pour :</w:t>
      </w:r>
    </w:p>
    <w:p w:rsidR="004402EA" w:rsidRDefault="004402EA" w:rsidP="004402EA">
      <w:pPr>
        <w:pStyle w:val="Paragraphedeliste"/>
        <w:numPr>
          <w:ilvl w:val="0"/>
          <w:numId w:val="26"/>
        </w:numPr>
      </w:pPr>
      <w:r>
        <w:t>Unité mort &amp; bâtiment détruit</w:t>
      </w:r>
    </w:p>
    <w:p w:rsidR="004402EA" w:rsidRDefault="00E61860" w:rsidP="004402EA">
      <w:pPr>
        <w:pStyle w:val="Paragraphedeliste"/>
        <w:numPr>
          <w:ilvl w:val="0"/>
          <w:numId w:val="26"/>
        </w:numPr>
      </w:pPr>
      <w:r>
        <w:t>Manque de nourriture</w:t>
      </w:r>
    </w:p>
    <w:p w:rsidR="00E61860" w:rsidRDefault="00E61860" w:rsidP="004402EA">
      <w:pPr>
        <w:pStyle w:val="Paragraphedeliste"/>
        <w:numPr>
          <w:ilvl w:val="0"/>
          <w:numId w:val="26"/>
        </w:numPr>
      </w:pPr>
      <w:r>
        <w:t>Manque de maisons</w:t>
      </w:r>
    </w:p>
    <w:p w:rsidR="00D35A7B" w:rsidRDefault="00D35A7B" w:rsidP="00D35A7B"/>
    <w:p w:rsidR="00D35A7B" w:rsidRDefault="00D35A7B" w:rsidP="00D35A7B"/>
    <w:p w:rsidR="00D35A7B" w:rsidRDefault="00D35A7B" w:rsidP="00D35A7B">
      <w:pPr>
        <w:pStyle w:val="Titre3"/>
      </w:pPr>
      <w:r>
        <w:lastRenderedPageBreak/>
        <w:t>Règles</w:t>
      </w:r>
    </w:p>
    <w:p w:rsidR="00D35A7B" w:rsidRDefault="00D35A7B" w:rsidP="00D35A7B"/>
    <w:p w:rsidR="00D35A7B" w:rsidRDefault="00D35A7B" w:rsidP="00D35A7B">
      <w:r>
        <w:t>Début de la partie :</w:t>
      </w:r>
    </w:p>
    <w:p w:rsidR="00D35A7B" w:rsidRDefault="00D35A7B" w:rsidP="00D35A7B">
      <w:r>
        <w:t>Chaque joueur commence avec un Town Center, 5 uni</w:t>
      </w:r>
      <w:r w:rsidR="00A724FE">
        <w:t>tés (à déterminer), et un combattant</w:t>
      </w:r>
      <w:r>
        <w:t>.</w:t>
      </w:r>
    </w:p>
    <w:p w:rsidR="00B2644D" w:rsidRDefault="00B2644D" w:rsidP="00D35A7B"/>
    <w:p w:rsidR="00B2644D" w:rsidRDefault="00B2644D" w:rsidP="00D35A7B">
      <w:r>
        <w:t>La fin de la partie :</w:t>
      </w:r>
    </w:p>
    <w:p w:rsidR="00B2644D" w:rsidRDefault="00B2644D" w:rsidP="00D35A7B">
      <w:r>
        <w:t>La partie se termine lorsque :</w:t>
      </w:r>
    </w:p>
    <w:p w:rsidR="00B2644D" w:rsidRDefault="00B2644D" w:rsidP="00B2644D">
      <w:pPr>
        <w:pStyle w:val="Paragraphedeliste"/>
        <w:numPr>
          <w:ilvl w:val="0"/>
          <w:numId w:val="27"/>
        </w:numPr>
      </w:pPr>
      <w:r>
        <w:t>Un joueur amasse un artefact de fin de jeu (extrêmement rare)</w:t>
      </w:r>
    </w:p>
    <w:p w:rsidR="003867B4" w:rsidRDefault="003867B4" w:rsidP="00B2644D">
      <w:pPr>
        <w:pStyle w:val="Paragraphedeliste"/>
        <w:numPr>
          <w:ilvl w:val="0"/>
          <w:numId w:val="27"/>
        </w:numPr>
      </w:pPr>
      <w:r>
        <w:t>Un joueur complète la recherche pour l’âge 5</w:t>
      </w:r>
    </w:p>
    <w:p w:rsidR="003867B4" w:rsidRPr="00D35A7B" w:rsidRDefault="003867B4" w:rsidP="00B2644D">
      <w:pPr>
        <w:pStyle w:val="Paragraphedeliste"/>
        <w:numPr>
          <w:ilvl w:val="0"/>
          <w:numId w:val="27"/>
        </w:numPr>
      </w:pPr>
      <w:r>
        <w:t>Il ne reste qu’</w:t>
      </w:r>
      <w:r w:rsidR="006F6E0D">
        <w:t>un joueur sur la carte</w:t>
      </w:r>
      <w:bookmarkStart w:id="0" w:name="_GoBack"/>
      <w:bookmarkEnd w:id="0"/>
    </w:p>
    <w:p w:rsidR="00A747AC" w:rsidRPr="005B0AAB" w:rsidRDefault="00A747AC" w:rsidP="00873313"/>
    <w:p w:rsidR="00EA3F1E" w:rsidRPr="006837AB" w:rsidRDefault="00EA3F1E" w:rsidP="00EA3F1E"/>
    <w:sectPr w:rsidR="00EA3F1E" w:rsidRPr="006837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996"/>
    <w:multiLevelType w:val="hybridMultilevel"/>
    <w:tmpl w:val="66BEED7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13CFA"/>
    <w:multiLevelType w:val="hybridMultilevel"/>
    <w:tmpl w:val="E5EA05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3DA1"/>
    <w:multiLevelType w:val="hybridMultilevel"/>
    <w:tmpl w:val="124C52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E28D2"/>
    <w:multiLevelType w:val="hybridMultilevel"/>
    <w:tmpl w:val="85C2C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06E33"/>
    <w:multiLevelType w:val="hybridMultilevel"/>
    <w:tmpl w:val="F40AD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10F8E"/>
    <w:multiLevelType w:val="hybridMultilevel"/>
    <w:tmpl w:val="C2FCEA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C1171"/>
    <w:multiLevelType w:val="hybridMultilevel"/>
    <w:tmpl w:val="3C586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85838"/>
    <w:multiLevelType w:val="hybridMultilevel"/>
    <w:tmpl w:val="260294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B0403"/>
    <w:multiLevelType w:val="hybridMultilevel"/>
    <w:tmpl w:val="2E2CD1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723EE"/>
    <w:multiLevelType w:val="hybridMultilevel"/>
    <w:tmpl w:val="2E3AB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F447B"/>
    <w:multiLevelType w:val="hybridMultilevel"/>
    <w:tmpl w:val="F126C8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113A8"/>
    <w:multiLevelType w:val="hybridMultilevel"/>
    <w:tmpl w:val="7924BA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B128C"/>
    <w:multiLevelType w:val="hybridMultilevel"/>
    <w:tmpl w:val="59E295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A1931"/>
    <w:multiLevelType w:val="hybridMultilevel"/>
    <w:tmpl w:val="35DC80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3A19"/>
    <w:multiLevelType w:val="hybridMultilevel"/>
    <w:tmpl w:val="304C40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F7624"/>
    <w:multiLevelType w:val="hybridMultilevel"/>
    <w:tmpl w:val="0A70D0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47893"/>
    <w:multiLevelType w:val="hybridMultilevel"/>
    <w:tmpl w:val="F87C7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27F1E"/>
    <w:multiLevelType w:val="hybridMultilevel"/>
    <w:tmpl w:val="4C5CE5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E46A3F"/>
    <w:multiLevelType w:val="hybridMultilevel"/>
    <w:tmpl w:val="7AB618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63587"/>
    <w:multiLevelType w:val="hybridMultilevel"/>
    <w:tmpl w:val="875EA0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250B4"/>
    <w:multiLevelType w:val="hybridMultilevel"/>
    <w:tmpl w:val="ADF86F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07D43"/>
    <w:multiLevelType w:val="hybridMultilevel"/>
    <w:tmpl w:val="984C0E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C21"/>
    <w:multiLevelType w:val="hybridMultilevel"/>
    <w:tmpl w:val="7FFA3E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53090"/>
    <w:multiLevelType w:val="hybridMultilevel"/>
    <w:tmpl w:val="6E5638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909F0"/>
    <w:multiLevelType w:val="hybridMultilevel"/>
    <w:tmpl w:val="D1B0D52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F757D1"/>
    <w:multiLevelType w:val="hybridMultilevel"/>
    <w:tmpl w:val="05F866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B350FF"/>
    <w:multiLevelType w:val="hybridMultilevel"/>
    <w:tmpl w:val="27C877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24"/>
  </w:num>
  <w:num w:numId="5">
    <w:abstractNumId w:val="6"/>
  </w:num>
  <w:num w:numId="6">
    <w:abstractNumId w:val="0"/>
  </w:num>
  <w:num w:numId="7">
    <w:abstractNumId w:val="25"/>
  </w:num>
  <w:num w:numId="8">
    <w:abstractNumId w:val="12"/>
  </w:num>
  <w:num w:numId="9">
    <w:abstractNumId w:val="14"/>
  </w:num>
  <w:num w:numId="10">
    <w:abstractNumId w:val="10"/>
  </w:num>
  <w:num w:numId="11">
    <w:abstractNumId w:val="19"/>
  </w:num>
  <w:num w:numId="12">
    <w:abstractNumId w:val="18"/>
  </w:num>
  <w:num w:numId="13">
    <w:abstractNumId w:val="4"/>
  </w:num>
  <w:num w:numId="14">
    <w:abstractNumId w:val="3"/>
  </w:num>
  <w:num w:numId="15">
    <w:abstractNumId w:val="21"/>
  </w:num>
  <w:num w:numId="16">
    <w:abstractNumId w:val="16"/>
  </w:num>
  <w:num w:numId="17">
    <w:abstractNumId w:val="20"/>
  </w:num>
  <w:num w:numId="18">
    <w:abstractNumId w:val="2"/>
  </w:num>
  <w:num w:numId="19">
    <w:abstractNumId w:val="13"/>
  </w:num>
  <w:num w:numId="20">
    <w:abstractNumId w:val="1"/>
  </w:num>
  <w:num w:numId="21">
    <w:abstractNumId w:val="8"/>
  </w:num>
  <w:num w:numId="22">
    <w:abstractNumId w:val="5"/>
  </w:num>
  <w:num w:numId="23">
    <w:abstractNumId w:val="26"/>
  </w:num>
  <w:num w:numId="24">
    <w:abstractNumId w:val="22"/>
  </w:num>
  <w:num w:numId="25">
    <w:abstractNumId w:val="23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42"/>
    <w:rsid w:val="00095BC6"/>
    <w:rsid w:val="000C220F"/>
    <w:rsid w:val="000C40BB"/>
    <w:rsid w:val="001542F7"/>
    <w:rsid w:val="00161A46"/>
    <w:rsid w:val="00182598"/>
    <w:rsid w:val="001D6D12"/>
    <w:rsid w:val="001E5242"/>
    <w:rsid w:val="00207093"/>
    <w:rsid w:val="00215572"/>
    <w:rsid w:val="0025004A"/>
    <w:rsid w:val="00280922"/>
    <w:rsid w:val="002D08C5"/>
    <w:rsid w:val="003329FD"/>
    <w:rsid w:val="003867B4"/>
    <w:rsid w:val="003B6E9F"/>
    <w:rsid w:val="003B732F"/>
    <w:rsid w:val="003C131C"/>
    <w:rsid w:val="003C4357"/>
    <w:rsid w:val="003E7ACF"/>
    <w:rsid w:val="00430473"/>
    <w:rsid w:val="004402EA"/>
    <w:rsid w:val="00467AC2"/>
    <w:rsid w:val="00470297"/>
    <w:rsid w:val="00483F51"/>
    <w:rsid w:val="004A71EC"/>
    <w:rsid w:val="004B0FF8"/>
    <w:rsid w:val="004B44DB"/>
    <w:rsid w:val="004E7866"/>
    <w:rsid w:val="005201F1"/>
    <w:rsid w:val="00554141"/>
    <w:rsid w:val="00554533"/>
    <w:rsid w:val="005B0AAB"/>
    <w:rsid w:val="005B6D1B"/>
    <w:rsid w:val="005C658A"/>
    <w:rsid w:val="00600150"/>
    <w:rsid w:val="006802DF"/>
    <w:rsid w:val="006837AB"/>
    <w:rsid w:val="00691199"/>
    <w:rsid w:val="006B6443"/>
    <w:rsid w:val="006C3AA3"/>
    <w:rsid w:val="006C69C2"/>
    <w:rsid w:val="006F6E0D"/>
    <w:rsid w:val="00730FB8"/>
    <w:rsid w:val="007809F0"/>
    <w:rsid w:val="007D5560"/>
    <w:rsid w:val="00856E77"/>
    <w:rsid w:val="00873313"/>
    <w:rsid w:val="008A4CCE"/>
    <w:rsid w:val="00902FBA"/>
    <w:rsid w:val="00915D29"/>
    <w:rsid w:val="009536CD"/>
    <w:rsid w:val="00963444"/>
    <w:rsid w:val="009879CC"/>
    <w:rsid w:val="00A6100C"/>
    <w:rsid w:val="00A724FE"/>
    <w:rsid w:val="00A747AC"/>
    <w:rsid w:val="00AF0420"/>
    <w:rsid w:val="00B2644D"/>
    <w:rsid w:val="00B828B7"/>
    <w:rsid w:val="00BE076B"/>
    <w:rsid w:val="00C04F3C"/>
    <w:rsid w:val="00C44AC1"/>
    <w:rsid w:val="00C626FC"/>
    <w:rsid w:val="00C82703"/>
    <w:rsid w:val="00C82E85"/>
    <w:rsid w:val="00CB66E3"/>
    <w:rsid w:val="00CF7F08"/>
    <w:rsid w:val="00D077A9"/>
    <w:rsid w:val="00D35A7B"/>
    <w:rsid w:val="00DA0F03"/>
    <w:rsid w:val="00DB379E"/>
    <w:rsid w:val="00DC6F21"/>
    <w:rsid w:val="00DD6A4B"/>
    <w:rsid w:val="00DE3194"/>
    <w:rsid w:val="00E05B44"/>
    <w:rsid w:val="00E07D86"/>
    <w:rsid w:val="00E25C23"/>
    <w:rsid w:val="00E36B6A"/>
    <w:rsid w:val="00E448EC"/>
    <w:rsid w:val="00E46135"/>
    <w:rsid w:val="00E50591"/>
    <w:rsid w:val="00E604B3"/>
    <w:rsid w:val="00E61860"/>
    <w:rsid w:val="00E63C6D"/>
    <w:rsid w:val="00E77C84"/>
    <w:rsid w:val="00E927BA"/>
    <w:rsid w:val="00EA3F1E"/>
    <w:rsid w:val="00EC5EF7"/>
    <w:rsid w:val="00EC7953"/>
    <w:rsid w:val="00F53466"/>
    <w:rsid w:val="00F75B0A"/>
    <w:rsid w:val="00FA1DFD"/>
    <w:rsid w:val="00FE01D4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0CD81-D025-407D-9728-3A911D97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3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37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3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8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59D01-CD84-4E08-9CAE-88396844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B8AFE06.dotm</Template>
  <TotalTime>62</TotalTime>
  <Pages>9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Racette Olivier</dc:creator>
  <cp:keywords/>
  <dc:description/>
  <cp:lastModifiedBy>Racette Olivier</cp:lastModifiedBy>
  <cp:revision>92</cp:revision>
  <dcterms:created xsi:type="dcterms:W3CDTF">2014-09-23T18:03:00Z</dcterms:created>
  <dcterms:modified xsi:type="dcterms:W3CDTF">2014-09-23T19:05:00Z</dcterms:modified>
</cp:coreProperties>
</file>